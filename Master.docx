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CFE5" w14:textId="77777777" w:rsidR="00C20DD6" w:rsidRDefault="00C20DD6" w:rsidP="005A0F0F">
      <w:pPr>
        <w:sectPr w:rsidR="00C20DD6" w:rsidSect="008C39A7">
          <w:headerReference w:type="default" r:id="rId5"/>
          <w:pgSz w:w="12240" w:h="15840"/>
          <w:pgMar w:top="1440" w:right="1800" w:bottom="1440" w:left="1800" w:header="720" w:footer="720" w:gutter="0"/>
          <w:lnNumType w:countBy="1" w:restart="continuous"/>
          <w:cols w:space="720"/>
          <w:docGrid w:linePitch="360"/>
        </w:sectPr>
      </w:pPr>
    </w:p>
    <w:p w14:paraId="18D33A7D" w14:textId="77777777" w:rsidR="00C20DD6" w:rsidRDefault="00C20DD6" w:rsidP="005A0F0F">
      <w:pPr>
        <w:sectPr w:rsidR="00C20DD6" w:rsidSect="005A0F0F"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subDoc r:id="rId6"/>
    </w:p>
    <w:p w14:paraId="26AAEF76" w14:textId="77777777" w:rsidR="00C20DD6" w:rsidRDefault="00C20DD6" w:rsidP="005A0F0F">
      <w:pPr>
        <w:sectPr w:rsidR="00C20DD6" w:rsidSect="005A0F0F">
          <w:type w:val="continuous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subDoc r:id="rId7"/>
    </w:p>
    <w:p w14:paraId="35FED536" w14:textId="77777777" w:rsidR="00C20DD6" w:rsidRDefault="00C20DD6" w:rsidP="005A3BF9">
      <w:pPr>
        <w:sectPr w:rsidR="00C20DD6" w:rsidSect="005A3BF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subDoc r:id="rId8"/>
    </w:p>
    <w:p w14:paraId="3A16ED70" w14:textId="77777777" w:rsidR="00C20DD6" w:rsidRDefault="00C20DD6" w:rsidP="005A3BF9">
      <w:pPr>
        <w:sectPr w:rsidR="00C20DD6" w:rsidSect="005A3BF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subDoc r:id="rId9"/>
    </w:p>
    <w:p w14:paraId="0AEAACA5" w14:textId="77777777" w:rsidR="00C20DD6" w:rsidRDefault="00C20DD6" w:rsidP="005A3BF9">
      <w:pPr>
        <w:sectPr w:rsidR="00C20DD6" w:rsidSect="005A3BF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subDoc r:id="rId10"/>
    </w:p>
    <w:p w14:paraId="4054FA52" w14:textId="77777777" w:rsidR="00C20DD6" w:rsidRDefault="00C20DD6" w:rsidP="005A3BF9">
      <w:pPr>
        <w:sectPr w:rsidR="00C20DD6" w:rsidSect="005A3BF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subDoc r:id="rId11"/>
    </w:p>
    <w:p w14:paraId="40893676" w14:textId="77777777" w:rsidR="00C20DD6" w:rsidRPr="007908B7" w:rsidRDefault="00C20DD6" w:rsidP="005A3BF9">
      <w:pPr>
        <w:pStyle w:val="Heading1"/>
        <w:rPr>
          <w:rFonts w:ascii="Times New Roman" w:hAnsi="Times New Roman" w:cs="Times New Roman"/>
          <w:sz w:val="24"/>
          <w:szCs w:val="24"/>
        </w:rPr>
      </w:pPr>
      <w:subDoc r:id="rId12"/>
    </w:p>
    <w:sectPr w:rsidR="00C20DD6" w:rsidRPr="007908B7" w:rsidSect="005A3BF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631C" w14:textId="77777777" w:rsidR="008C39A7" w:rsidRDefault="008C39A7" w:rsidP="008C39A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91"/>
    <w:rsid w:val="00146AFF"/>
    <w:rsid w:val="00306E51"/>
    <w:rsid w:val="00346D10"/>
    <w:rsid w:val="005A0F0F"/>
    <w:rsid w:val="005A3BF9"/>
    <w:rsid w:val="007908B7"/>
    <w:rsid w:val="00791391"/>
    <w:rsid w:val="00860CE6"/>
    <w:rsid w:val="00865A32"/>
    <w:rsid w:val="00894CB7"/>
    <w:rsid w:val="008C39A7"/>
    <w:rsid w:val="0094641D"/>
    <w:rsid w:val="0097039D"/>
    <w:rsid w:val="00BF35C2"/>
    <w:rsid w:val="00C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D102"/>
  <w15:chartTrackingRefBased/>
  <w15:docId w15:val="{843CE7ED-B540-401F-9088-0639C175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E6"/>
  </w:style>
  <w:style w:type="paragraph" w:styleId="Footer">
    <w:name w:val="footer"/>
    <w:basedOn w:val="Normal"/>
    <w:link w:val="FooterChar"/>
    <w:uiPriority w:val="99"/>
    <w:unhideWhenUsed/>
    <w:rsid w:val="0086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E6"/>
  </w:style>
  <w:style w:type="character" w:styleId="PageNumber">
    <w:name w:val="page number"/>
    <w:basedOn w:val="DefaultParagraphFont"/>
    <w:uiPriority w:val="99"/>
    <w:semiHidden/>
    <w:unhideWhenUsed/>
    <w:rsid w:val="00894CB7"/>
  </w:style>
  <w:style w:type="character" w:customStyle="1" w:styleId="Heading1Char">
    <w:name w:val="Heading 1 Char"/>
    <w:basedOn w:val="DefaultParagraphFont"/>
    <w:link w:val="Heading1"/>
    <w:uiPriority w:val="9"/>
    <w:rsid w:val="005A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4BA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C39A7"/>
  </w:style>
  <w:style w:type="character" w:customStyle="1" w:styleId="Heading2Char">
    <w:name w:val="Heading 2 Char"/>
    <w:basedOn w:val="DefaultParagraphFont"/>
    <w:link w:val="Heading2"/>
    <w:uiPriority w:val="9"/>
    <w:rsid w:val="005A3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Chapter_3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Chapter_2.docx" TargetMode="External"/><Relationship Id="rId12" Type="http://schemas.openxmlformats.org/officeDocument/2006/relationships/subDocument" Target="Chapter_7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subDocument" Target="chapter_1.docx" TargetMode="External"/><Relationship Id="rId11" Type="http://schemas.openxmlformats.org/officeDocument/2006/relationships/subDocument" Target="Chapter_6.docx" TargetMode="External"/><Relationship Id="rId5" Type="http://schemas.openxmlformats.org/officeDocument/2006/relationships/header" Target="header1.xml"/><Relationship Id="rId10" Type="http://schemas.openxmlformats.org/officeDocument/2006/relationships/subDocument" Target="Chapter_5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Chapter_4.docx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h\OneDrive\Documents\Custom%20Office%20Templates\In%20Progr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84B5-31C0-4BD2-B448-6420A26A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 Progress.dotx</Template>
  <TotalTime>210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12</cp:revision>
  <cp:lastPrinted>2021-08-12T20:39:00Z</cp:lastPrinted>
  <dcterms:created xsi:type="dcterms:W3CDTF">2021-01-19T20:23:00Z</dcterms:created>
  <dcterms:modified xsi:type="dcterms:W3CDTF">2021-08-12T20:40:00Z</dcterms:modified>
</cp:coreProperties>
</file>